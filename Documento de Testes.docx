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65" w:rsidRDefault="00105DD1" w:rsidP="00317CEE">
      <w:pPr>
        <w:pStyle w:val="Title"/>
        <w:jc w:val="center"/>
        <w:rPr>
          <w:lang w:val="pt-BR"/>
        </w:rPr>
      </w:pPr>
      <w:r>
        <w:rPr>
          <w:lang w:val="pt-BR"/>
        </w:rPr>
        <w:t>Documento de Testes</w:t>
      </w:r>
    </w:p>
    <w:p w:rsidR="00317CEE" w:rsidRPr="00317CEE" w:rsidRDefault="00317CEE" w:rsidP="00317CEE">
      <w:pPr>
        <w:rPr>
          <w:lang w:val="pt-BR"/>
        </w:rPr>
      </w:pPr>
    </w:p>
    <w:p w:rsidR="00934465" w:rsidRDefault="00105DD1" w:rsidP="00DD47C7">
      <w:pPr>
        <w:pStyle w:val="Heading1"/>
        <w:rPr>
          <w:lang w:val="pt-BR"/>
        </w:rPr>
      </w:pPr>
      <w:r>
        <w:rPr>
          <w:lang w:val="pt-BR"/>
        </w:rPr>
        <w:t>Teste de menus</w:t>
      </w:r>
    </w:p>
    <w:p w:rsidR="00317CEE" w:rsidRPr="00317CEE" w:rsidRDefault="00317CEE" w:rsidP="00317CEE">
      <w:pPr>
        <w:rPr>
          <w:lang w:val="pt-BR"/>
        </w:rPr>
      </w:pPr>
    </w:p>
    <w:p w:rsidR="00105DD1" w:rsidRDefault="00105DD1" w:rsidP="00105DD1">
      <w:pPr>
        <w:pStyle w:val="Heading2"/>
        <w:rPr>
          <w:lang w:val="pt-BR"/>
        </w:rPr>
      </w:pPr>
      <w:r>
        <w:rPr>
          <w:lang w:val="pt-BR"/>
        </w:rPr>
        <w:t>Menu Principal</w:t>
      </w:r>
    </w:p>
    <w:p w:rsidR="00EB399A" w:rsidRDefault="00EB399A" w:rsidP="00105DD1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Teste utilizando números válidos: ok;</w:t>
      </w:r>
    </w:p>
    <w:p w:rsidR="00105DD1" w:rsidRDefault="00EB399A" w:rsidP="00105DD1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Teste utilizando letras:</w:t>
      </w:r>
      <w:r w:rsidR="00105DD1" w:rsidRPr="00105DD1">
        <w:rPr>
          <w:lang w:val="pt-BR"/>
        </w:rPr>
        <w:t xml:space="preserve"> </w:t>
      </w:r>
      <w:r>
        <w:rPr>
          <w:lang w:val="pt-BR"/>
        </w:rPr>
        <w:t>ok;</w:t>
      </w:r>
    </w:p>
    <w:p w:rsidR="00EB399A" w:rsidRDefault="00EB399A" w:rsidP="00105DD1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Teste utilizando número inexistente: ok;</w:t>
      </w:r>
    </w:p>
    <w:p w:rsidR="00EB399A" w:rsidRDefault="00EB399A" w:rsidP="00105DD1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Teste utilizando um número negativo: ok;</w:t>
      </w:r>
    </w:p>
    <w:p w:rsidR="00EB399A" w:rsidRPr="00EB399A" w:rsidRDefault="00EB399A" w:rsidP="00EB399A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Teste enviando um valor vazio: ok.</w:t>
      </w:r>
    </w:p>
    <w:p w:rsidR="00105DD1" w:rsidRDefault="00EB399A" w:rsidP="005E5D01">
      <w:pPr>
        <w:pStyle w:val="Heading2"/>
        <w:rPr>
          <w:lang w:val="pt-BR"/>
        </w:rPr>
      </w:pPr>
      <w:r>
        <w:rPr>
          <w:lang w:val="pt-BR"/>
        </w:rPr>
        <w:t>Menu Cliente</w:t>
      </w:r>
    </w:p>
    <w:p w:rsidR="00EB399A" w:rsidRDefault="00EB399A" w:rsidP="00EB399A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>Teste utilizando números válidos: ok;</w:t>
      </w:r>
    </w:p>
    <w:p w:rsidR="00EB399A" w:rsidRDefault="00EB399A" w:rsidP="00EB399A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  <w:r>
        <w:rPr>
          <w:lang w:val="pt-BR"/>
        </w:rPr>
        <w:t>ok;</w:t>
      </w:r>
    </w:p>
    <w:p w:rsidR="00EB399A" w:rsidRDefault="00EB399A" w:rsidP="00EB399A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>Teste utilizando número inexistente: ok;</w:t>
      </w:r>
    </w:p>
    <w:p w:rsidR="00EB399A" w:rsidRDefault="00EB399A" w:rsidP="00EB399A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>Teste utilizando um número negativo: ok;</w:t>
      </w:r>
    </w:p>
    <w:p w:rsidR="00EB399A" w:rsidRPr="00EB399A" w:rsidRDefault="00EB399A" w:rsidP="00EB399A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>Teste enviando um valor vazio: ok.</w:t>
      </w:r>
    </w:p>
    <w:p w:rsidR="005E5D01" w:rsidRDefault="005E5D01" w:rsidP="005E5D01">
      <w:pPr>
        <w:pStyle w:val="Heading2"/>
        <w:rPr>
          <w:lang w:val="pt-BR"/>
        </w:rPr>
      </w:pPr>
      <w:r>
        <w:rPr>
          <w:lang w:val="pt-BR"/>
        </w:rPr>
        <w:t>M</w:t>
      </w:r>
      <w:r w:rsidR="00EB399A">
        <w:rPr>
          <w:lang w:val="pt-BR"/>
        </w:rPr>
        <w:t>enu livro</w:t>
      </w:r>
    </w:p>
    <w:p w:rsidR="00EB399A" w:rsidRDefault="00EB399A" w:rsidP="00EB399A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>Teste utilizando números válidos: ok;</w:t>
      </w:r>
    </w:p>
    <w:p w:rsidR="00EB399A" w:rsidRDefault="00EB399A" w:rsidP="00EB399A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  <w:r>
        <w:rPr>
          <w:lang w:val="pt-BR"/>
        </w:rPr>
        <w:t>ok;</w:t>
      </w:r>
    </w:p>
    <w:p w:rsidR="00EB399A" w:rsidRDefault="00EB399A" w:rsidP="00EB399A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>Teste utilizando número inexistente: ok;</w:t>
      </w:r>
    </w:p>
    <w:p w:rsidR="00EB399A" w:rsidRDefault="00EB399A" w:rsidP="00EB399A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>Teste utilizando um número negativo: ok;</w:t>
      </w:r>
    </w:p>
    <w:p w:rsidR="00EB399A" w:rsidRPr="00EB399A" w:rsidRDefault="00EB399A" w:rsidP="00EB399A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>Teste enviando um valor vazio: ok.</w:t>
      </w:r>
    </w:p>
    <w:p w:rsidR="005E5D01" w:rsidRDefault="00EB399A" w:rsidP="005E5D01">
      <w:pPr>
        <w:pStyle w:val="Heading2"/>
        <w:rPr>
          <w:lang w:val="pt-BR"/>
        </w:rPr>
      </w:pPr>
      <w:r>
        <w:rPr>
          <w:lang w:val="pt-BR"/>
        </w:rPr>
        <w:t xml:space="preserve">Menu </w:t>
      </w:r>
      <w:r w:rsidR="004A4E8A">
        <w:rPr>
          <w:lang w:val="pt-BR"/>
        </w:rPr>
        <w:t>Pesquisar Livro</w:t>
      </w:r>
    </w:p>
    <w:p w:rsidR="00EB399A" w:rsidRDefault="00EB399A" w:rsidP="00EB399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números válidos: ok;</w:t>
      </w:r>
    </w:p>
    <w:p w:rsidR="00EB399A" w:rsidRDefault="00EB399A" w:rsidP="00EB399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  <w:r>
        <w:rPr>
          <w:lang w:val="pt-BR"/>
        </w:rPr>
        <w:t>ok;</w:t>
      </w:r>
    </w:p>
    <w:p w:rsidR="00EB399A" w:rsidRDefault="00EB399A" w:rsidP="00EB399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número inexistente: ok;</w:t>
      </w:r>
    </w:p>
    <w:p w:rsidR="00EB399A" w:rsidRDefault="00EB399A" w:rsidP="00EB399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um número negativo: ok;</w:t>
      </w:r>
    </w:p>
    <w:p w:rsidR="00EB399A" w:rsidRPr="00EB399A" w:rsidRDefault="00EB399A" w:rsidP="00EB399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enviando um valor vazio: ok.</w:t>
      </w:r>
    </w:p>
    <w:p w:rsidR="00317CEE" w:rsidRDefault="00317CEE" w:rsidP="00317CEE">
      <w:pPr>
        <w:rPr>
          <w:lang w:val="pt-BR"/>
        </w:rPr>
      </w:pPr>
    </w:p>
    <w:p w:rsidR="004A4E8A" w:rsidRDefault="004A4E8A" w:rsidP="004A4E8A">
      <w:pPr>
        <w:pStyle w:val="Heading2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Menu </w:t>
      </w:r>
      <w:r>
        <w:rPr>
          <w:lang w:val="pt-BR"/>
        </w:rPr>
        <w:t>Pesquisar Cliente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números válidos: ok;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  <w:r>
        <w:rPr>
          <w:lang w:val="pt-BR"/>
        </w:rPr>
        <w:t>ok;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lastRenderedPageBreak/>
        <w:t>Teste utilizando número inexistente: ok;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um número negativo: ok;</w:t>
      </w:r>
    </w:p>
    <w:p w:rsidR="004A4E8A" w:rsidRPr="00EB399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enviando um valor vazio: ok.</w:t>
      </w:r>
    </w:p>
    <w:p w:rsidR="004A4E8A" w:rsidRDefault="004A4E8A" w:rsidP="004A4E8A">
      <w:pPr>
        <w:pStyle w:val="Heading2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Menu </w:t>
      </w:r>
      <w:r>
        <w:rPr>
          <w:lang w:val="pt-BR"/>
        </w:rPr>
        <w:t>Relatório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números válidos: ok;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  <w:r>
        <w:rPr>
          <w:lang w:val="pt-BR"/>
        </w:rPr>
        <w:t>ok;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número inexistente: ok;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um número negativo: ok;</w:t>
      </w:r>
    </w:p>
    <w:p w:rsidR="00317CEE" w:rsidRPr="004A4E8A" w:rsidRDefault="004A4E8A" w:rsidP="00317CEE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enviando um valor vazio: ok.</w:t>
      </w:r>
    </w:p>
    <w:p w:rsidR="005E5D01" w:rsidRDefault="005E5D01" w:rsidP="005E5D01">
      <w:pPr>
        <w:pStyle w:val="Heading1"/>
        <w:rPr>
          <w:lang w:val="pt-BR"/>
        </w:rPr>
      </w:pPr>
      <w:r>
        <w:rPr>
          <w:lang w:val="pt-BR"/>
        </w:rPr>
        <w:t>Teste de Cadastro</w:t>
      </w:r>
      <w:r w:rsidR="00593481">
        <w:rPr>
          <w:lang w:val="pt-BR"/>
        </w:rPr>
        <w:t>s</w:t>
      </w:r>
    </w:p>
    <w:p w:rsidR="00317CEE" w:rsidRPr="00317CEE" w:rsidRDefault="00317CEE" w:rsidP="00317CEE">
      <w:pPr>
        <w:rPr>
          <w:lang w:val="pt-BR"/>
        </w:rPr>
      </w:pPr>
    </w:p>
    <w:p w:rsidR="00593481" w:rsidRDefault="00593481" w:rsidP="00593481">
      <w:pPr>
        <w:pStyle w:val="Heading2"/>
        <w:rPr>
          <w:lang w:val="pt-BR"/>
        </w:rPr>
      </w:pPr>
      <w:r>
        <w:rPr>
          <w:lang w:val="pt-BR"/>
        </w:rPr>
        <w:t>Cadastro de clientes</w:t>
      </w:r>
    </w:p>
    <w:p w:rsidR="00EB399A" w:rsidRDefault="00EB399A" w:rsidP="00593481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enviando um valor vazio</w:t>
      </w:r>
      <w:r w:rsidR="00E96F29">
        <w:rPr>
          <w:lang w:val="pt-BR"/>
        </w:rPr>
        <w:t xml:space="preserve"> para o nome</w:t>
      </w:r>
      <w:r>
        <w:rPr>
          <w:lang w:val="pt-BR"/>
        </w:rPr>
        <w:t>: ok;</w:t>
      </w:r>
    </w:p>
    <w:p w:rsidR="00593481" w:rsidRDefault="00593481" w:rsidP="00593481">
      <w:pPr>
        <w:pStyle w:val="ListParagraph"/>
        <w:numPr>
          <w:ilvl w:val="0"/>
          <w:numId w:val="17"/>
        </w:numPr>
        <w:rPr>
          <w:lang w:val="pt-BR"/>
        </w:rPr>
      </w:pPr>
      <w:r w:rsidRPr="00105DD1">
        <w:rPr>
          <w:lang w:val="pt-BR"/>
        </w:rPr>
        <w:t xml:space="preserve">Teste digitando </w:t>
      </w:r>
      <w:r w:rsidR="00EB399A">
        <w:rPr>
          <w:lang w:val="pt-BR"/>
        </w:rPr>
        <w:t>números</w:t>
      </w:r>
      <w:r w:rsidR="00E96F29">
        <w:rPr>
          <w:lang w:val="pt-BR"/>
        </w:rPr>
        <w:t xml:space="preserve"> para o nome</w:t>
      </w:r>
      <w:r w:rsidR="00EB399A">
        <w:rPr>
          <w:lang w:val="pt-BR"/>
        </w:rPr>
        <w:t>: ok;</w:t>
      </w:r>
    </w:p>
    <w:p w:rsidR="00EB399A" w:rsidRDefault="00EB399A" w:rsidP="00593481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digitando somente o nome ou somente o sobrenome: ok;</w:t>
      </w:r>
    </w:p>
    <w:p w:rsidR="00825EA5" w:rsidRDefault="00EB399A" w:rsidP="00EB399A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digitando caracteres inválidos (!@#$)</w:t>
      </w:r>
      <w:r w:rsidR="00E96F29">
        <w:rPr>
          <w:lang w:val="pt-BR"/>
        </w:rPr>
        <w:t xml:space="preserve"> para o nome</w:t>
      </w:r>
      <w:r>
        <w:rPr>
          <w:lang w:val="pt-BR"/>
        </w:rPr>
        <w:t>: ok;</w:t>
      </w:r>
    </w:p>
    <w:p w:rsidR="00E96F29" w:rsidRDefault="00E96F29" w:rsidP="00EB399A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digitando nome e sobrenome com espaçamento correto (1 espaço): ok;</w:t>
      </w:r>
    </w:p>
    <w:p w:rsidR="00EB399A" w:rsidRDefault="00E96F29" w:rsidP="00EB399A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digitando um valor vazio para o telefone: ok;</w:t>
      </w:r>
    </w:p>
    <w:p w:rsidR="00E96F29" w:rsidRPr="00EB399A" w:rsidRDefault="00E96F29" w:rsidP="00E96F29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digitando número sem padronização para o telefone: ok;</w:t>
      </w:r>
    </w:p>
    <w:p w:rsidR="00E96F29" w:rsidRPr="00EB399A" w:rsidRDefault="00E96F29" w:rsidP="00E96F29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digitando caracteres inválidos (!@#$) para o telefone: ok;</w:t>
      </w:r>
    </w:p>
    <w:p w:rsidR="00825EA5" w:rsidRPr="00E96F29" w:rsidRDefault="00E96F29" w:rsidP="00BE7AD5">
      <w:pPr>
        <w:pStyle w:val="ListParagraph"/>
        <w:numPr>
          <w:ilvl w:val="0"/>
          <w:numId w:val="17"/>
        </w:numPr>
        <w:rPr>
          <w:lang w:val="pt-BR"/>
        </w:rPr>
      </w:pPr>
      <w:r w:rsidRPr="00E96F29">
        <w:rPr>
          <w:lang w:val="pt-BR"/>
        </w:rPr>
        <w:t>Teste digitando números no formato padrão solicitado: ok;</w:t>
      </w:r>
    </w:p>
    <w:p w:rsidR="00593481" w:rsidRPr="00B7641C" w:rsidRDefault="00593481" w:rsidP="00593481">
      <w:pPr>
        <w:pStyle w:val="Heading2"/>
        <w:rPr>
          <w:color w:val="auto"/>
          <w:lang w:val="pt-BR"/>
        </w:rPr>
      </w:pPr>
      <w:r w:rsidRPr="00B7641C">
        <w:rPr>
          <w:color w:val="auto"/>
          <w:lang w:val="pt-BR"/>
        </w:rPr>
        <w:t xml:space="preserve">Cadastro </w:t>
      </w:r>
      <w:r w:rsidR="00374597" w:rsidRPr="00B7641C">
        <w:rPr>
          <w:color w:val="auto"/>
          <w:lang w:val="pt-BR"/>
        </w:rPr>
        <w:t>de livros</w:t>
      </w:r>
    </w:p>
    <w:p w:rsidR="00B7641C" w:rsidRPr="00B7641C" w:rsidRDefault="001672A4" w:rsidP="00B7641C">
      <w:pPr>
        <w:pStyle w:val="ListParagraph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 xml:space="preserve">Teste digitando </w:t>
      </w:r>
      <w:r w:rsidR="00B7641C" w:rsidRPr="00B7641C">
        <w:rPr>
          <w:lang w:val="pt-BR"/>
        </w:rPr>
        <w:t>letras para o código ISBN: ok;</w:t>
      </w:r>
    </w:p>
    <w:p w:rsidR="00B7641C" w:rsidRP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>Teste digitando caracteres inválidos para o código ISBN: ok;</w:t>
      </w:r>
    </w:p>
    <w:p w:rsidR="00B7641C" w:rsidRP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>Teste enviando um valor vazio para o código ISBN: não dá mensagem de erro e aguarda digitar um número válido;</w:t>
      </w:r>
    </w:p>
    <w:p w:rsid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 xml:space="preserve">Teste para o nome do livro: ok (sem validações, pois se trata de uma </w:t>
      </w:r>
      <w:proofErr w:type="spellStart"/>
      <w:r w:rsidRPr="00B7641C">
        <w:rPr>
          <w:lang w:val="pt-BR"/>
        </w:rPr>
        <w:t>string</w:t>
      </w:r>
      <w:proofErr w:type="spellEnd"/>
      <w:r w:rsidRPr="00B7641C">
        <w:rPr>
          <w:lang w:val="pt-BR"/>
        </w:rPr>
        <w:t xml:space="preserve"> “livre”);</w:t>
      </w:r>
    </w:p>
    <w:p w:rsidR="00B7641C" w:rsidRP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 xml:space="preserve">Teste para o nome </w:t>
      </w:r>
      <w:r>
        <w:rPr>
          <w:lang w:val="pt-BR"/>
        </w:rPr>
        <w:t>da editora</w:t>
      </w:r>
      <w:r w:rsidRPr="00B7641C">
        <w:rPr>
          <w:lang w:val="pt-BR"/>
        </w:rPr>
        <w:t xml:space="preserve">: ok (sem validações, pois se trata de uma </w:t>
      </w:r>
      <w:proofErr w:type="spellStart"/>
      <w:r w:rsidRPr="00B7641C">
        <w:rPr>
          <w:lang w:val="pt-BR"/>
        </w:rPr>
        <w:t>string</w:t>
      </w:r>
      <w:proofErr w:type="spellEnd"/>
      <w:r w:rsidRPr="00B7641C">
        <w:rPr>
          <w:lang w:val="pt-BR"/>
        </w:rPr>
        <w:t xml:space="preserve"> “livre”);</w:t>
      </w:r>
    </w:p>
    <w:p w:rsidR="0094758B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Teste para o nome do(s) autor(es): </w:t>
      </w:r>
      <w:r w:rsidRPr="00B7641C">
        <w:rPr>
          <w:lang w:val="pt-BR"/>
        </w:rPr>
        <w:t xml:space="preserve">ok (sem validações, pois se trata de uma </w:t>
      </w:r>
      <w:proofErr w:type="spellStart"/>
      <w:r w:rsidRPr="00B7641C">
        <w:rPr>
          <w:lang w:val="pt-BR"/>
        </w:rPr>
        <w:t>string</w:t>
      </w:r>
      <w:proofErr w:type="spellEnd"/>
      <w:r w:rsidRPr="00B7641C">
        <w:rPr>
          <w:lang w:val="pt-BR"/>
        </w:rPr>
        <w:t xml:space="preserve"> “livre”);</w:t>
      </w:r>
    </w:p>
    <w:p w:rsid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>Teste digitando letras para o ano da publicação: ok;</w:t>
      </w:r>
    </w:p>
    <w:p w:rsid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>Teste digitando um número maior que quatro dígitos para o ano de publicação: ok;</w:t>
      </w:r>
    </w:p>
    <w:p w:rsidR="00B7641C" w:rsidRP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>Teste digitando um ano de publicação com quatro dígitos: ok.</w:t>
      </w:r>
    </w:p>
    <w:p w:rsidR="001672A4" w:rsidRDefault="001672A4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E96F29" w:rsidRDefault="00E96F2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pt-BR"/>
        </w:rPr>
      </w:pPr>
      <w:r>
        <w:rPr>
          <w:lang w:val="pt-BR"/>
        </w:rPr>
        <w:br w:type="page"/>
      </w:r>
    </w:p>
    <w:p w:rsidR="00825EA5" w:rsidRDefault="00825EA5" w:rsidP="00825EA5">
      <w:pPr>
        <w:pStyle w:val="Heading1"/>
        <w:rPr>
          <w:lang w:val="pt-BR"/>
        </w:rPr>
      </w:pPr>
      <w:r>
        <w:rPr>
          <w:lang w:val="pt-BR"/>
        </w:rPr>
        <w:lastRenderedPageBreak/>
        <w:t>Teste de Pesquisas</w:t>
      </w:r>
    </w:p>
    <w:p w:rsidR="00317CEE" w:rsidRPr="00317CEE" w:rsidRDefault="00317CEE" w:rsidP="00317CEE">
      <w:pPr>
        <w:rPr>
          <w:lang w:val="pt-BR"/>
        </w:rPr>
      </w:pPr>
    </w:p>
    <w:p w:rsidR="00825EA5" w:rsidRDefault="00E96F29" w:rsidP="00825EA5">
      <w:pPr>
        <w:pStyle w:val="Heading2"/>
        <w:rPr>
          <w:lang w:val="pt-BR"/>
        </w:rPr>
      </w:pPr>
      <w:r>
        <w:rPr>
          <w:lang w:val="pt-BR"/>
        </w:rPr>
        <w:t>Pesquisar Cliente</w:t>
      </w:r>
    </w:p>
    <w:p w:rsidR="00825EA5" w:rsidRDefault="00825EA5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Teste buscando um nome </w:t>
      </w:r>
      <w:r w:rsidR="00E96F29">
        <w:rPr>
          <w:lang w:val="pt-BR"/>
        </w:rPr>
        <w:t xml:space="preserve">não cadastrado: </w:t>
      </w:r>
      <w:r w:rsidR="00E96F29" w:rsidRPr="00E96F29">
        <w:rPr>
          <w:color w:val="FF0000"/>
          <w:lang w:val="pt-BR"/>
        </w:rPr>
        <w:t>não dá erro e volta automaticamente para o menu;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uma matrícula com letras: ok;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Teste buscando uma matrícula não cadastrada: </w:t>
      </w:r>
      <w:r w:rsidRPr="00E96F29">
        <w:rPr>
          <w:color w:val="FF0000"/>
          <w:lang w:val="pt-BR"/>
        </w:rPr>
        <w:t>não dá erro e volta automaticamente para o menu;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com campos vazios</w:t>
      </w:r>
      <w:r w:rsidR="006A2F84">
        <w:rPr>
          <w:lang w:val="pt-BR"/>
        </w:rPr>
        <w:t xml:space="preserve"> na matrícula: ok;</w:t>
      </w:r>
    </w:p>
    <w:p w:rsidR="006A2F84" w:rsidRPr="006A2F84" w:rsidRDefault="006A2F84" w:rsidP="006A2F84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Teste buscando com campos vazios no nome: </w:t>
      </w:r>
      <w:r w:rsidRPr="00E96F29">
        <w:rPr>
          <w:color w:val="FF0000"/>
          <w:lang w:val="pt-BR"/>
        </w:rPr>
        <w:t>não dá erro e volta automaticamente para o menu;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com letras maiúsculas e minúsculas:</w:t>
      </w:r>
      <w:r w:rsidR="006A2F84">
        <w:rPr>
          <w:lang w:val="pt-BR"/>
        </w:rPr>
        <w:t xml:space="preserve"> ok;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com um nome válido:</w:t>
      </w:r>
      <w:r w:rsidR="006A2F84">
        <w:rPr>
          <w:lang w:val="pt-BR"/>
        </w:rPr>
        <w:t xml:space="preserve"> ok;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somente por nome ou somente por sobrenome:</w:t>
      </w:r>
      <w:r w:rsidR="006A2F84">
        <w:rPr>
          <w:lang w:val="pt-BR"/>
        </w:rPr>
        <w:t xml:space="preserve"> </w:t>
      </w:r>
      <w:r w:rsidR="006A2F84" w:rsidRPr="00E96F29">
        <w:rPr>
          <w:color w:val="FF0000"/>
          <w:lang w:val="pt-BR"/>
        </w:rPr>
        <w:t>não dá erro e volta automaticamente para o menu;</w:t>
      </w:r>
    </w:p>
    <w:p w:rsidR="00825EA5" w:rsidRPr="00E96F29" w:rsidRDefault="00E96F29" w:rsidP="00E96F2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por uma matrícula válida:</w:t>
      </w:r>
      <w:r w:rsidR="00825EA5" w:rsidRPr="00E96F29">
        <w:rPr>
          <w:lang w:val="pt-BR"/>
        </w:rPr>
        <w:t xml:space="preserve"> </w:t>
      </w:r>
      <w:r w:rsidR="006A2F84" w:rsidRPr="006A2F84">
        <w:rPr>
          <w:color w:val="FF0000"/>
          <w:lang w:val="pt-BR"/>
        </w:rPr>
        <w:t>não acontece nada</w:t>
      </w:r>
      <w:r w:rsidR="006A2F84">
        <w:rPr>
          <w:color w:val="FF0000"/>
          <w:lang w:val="pt-BR"/>
        </w:rPr>
        <w:t xml:space="preserve"> e volta para o menu</w:t>
      </w:r>
      <w:r w:rsidR="006A2F84" w:rsidRPr="006A2F84">
        <w:rPr>
          <w:color w:val="FF0000"/>
          <w:lang w:val="pt-BR"/>
        </w:rPr>
        <w:t>;</w:t>
      </w:r>
    </w:p>
    <w:p w:rsidR="00A871D5" w:rsidRPr="00E30C17" w:rsidRDefault="00A871D5" w:rsidP="00A871D5">
      <w:pPr>
        <w:pStyle w:val="Heading2"/>
        <w:rPr>
          <w:color w:val="auto"/>
          <w:lang w:val="pt-BR"/>
        </w:rPr>
      </w:pPr>
      <w:r w:rsidRPr="00E30C17">
        <w:rPr>
          <w:color w:val="auto"/>
          <w:lang w:val="pt-BR"/>
        </w:rPr>
        <w:t xml:space="preserve">Pesquisa de </w:t>
      </w:r>
      <w:r w:rsidR="00B7641C" w:rsidRPr="00E30C17">
        <w:rPr>
          <w:color w:val="auto"/>
          <w:lang w:val="pt-BR"/>
        </w:rPr>
        <w:t>livros</w:t>
      </w:r>
    </w:p>
    <w:p w:rsidR="00A871D5" w:rsidRDefault="00A871D5" w:rsidP="00A871D5">
      <w:pPr>
        <w:pStyle w:val="ListParagraph"/>
        <w:numPr>
          <w:ilvl w:val="0"/>
          <w:numId w:val="20"/>
        </w:numPr>
        <w:rPr>
          <w:color w:val="FF0000"/>
          <w:lang w:val="pt-BR"/>
        </w:rPr>
      </w:pPr>
      <w:r w:rsidRPr="00E30C17">
        <w:rPr>
          <w:lang w:val="pt-BR"/>
        </w:rPr>
        <w:t>T</w:t>
      </w:r>
      <w:r w:rsidR="00B7641C" w:rsidRPr="00E30C17">
        <w:rPr>
          <w:lang w:val="pt-BR"/>
        </w:rPr>
        <w:t>este buscando um título não cadastrado</w:t>
      </w:r>
      <w:r w:rsidRPr="00E30C17">
        <w:rPr>
          <w:lang w:val="pt-BR"/>
        </w:rPr>
        <w:t xml:space="preserve">: </w:t>
      </w:r>
      <w:r w:rsidR="00E30C17">
        <w:rPr>
          <w:color w:val="FF0000"/>
          <w:lang w:val="pt-BR"/>
        </w:rPr>
        <w:t>não dá erro, volta para o menu;</w:t>
      </w:r>
    </w:p>
    <w:p w:rsidR="00E30C17" w:rsidRPr="00E30C17" w:rsidRDefault="00E30C17" w:rsidP="00E30C17">
      <w:pPr>
        <w:pStyle w:val="ListParagraph"/>
        <w:numPr>
          <w:ilvl w:val="0"/>
          <w:numId w:val="20"/>
        </w:numPr>
        <w:rPr>
          <w:lang w:val="pt-BR"/>
        </w:rPr>
      </w:pPr>
      <w:r w:rsidRPr="00E30C17">
        <w:rPr>
          <w:lang w:val="pt-BR"/>
        </w:rPr>
        <w:t>Teste buscando um título já cadastrado: ok;</w:t>
      </w:r>
    </w:p>
    <w:p w:rsidR="00E30C17" w:rsidRDefault="00E30C17" w:rsidP="00E30C17">
      <w:pPr>
        <w:pStyle w:val="ListParagraph"/>
        <w:numPr>
          <w:ilvl w:val="0"/>
          <w:numId w:val="20"/>
        </w:numPr>
        <w:rPr>
          <w:lang w:val="pt-BR"/>
        </w:rPr>
      </w:pPr>
      <w:r w:rsidRPr="00E30C17">
        <w:rPr>
          <w:lang w:val="pt-BR"/>
        </w:rPr>
        <w:t>Teste buscando um título já cadastrado não diferenciando letras minúsculas/maiúsculas:</w:t>
      </w:r>
      <w:r>
        <w:rPr>
          <w:lang w:val="pt-BR"/>
        </w:rPr>
        <w:t xml:space="preserve"> ok;</w:t>
      </w:r>
    </w:p>
    <w:p w:rsidR="00E30C17" w:rsidRPr="00E30C17" w:rsidRDefault="00E30C17" w:rsidP="00E30C17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Teste buscando um ISBN inválido: </w:t>
      </w:r>
      <w:r w:rsidRPr="00E30C17">
        <w:rPr>
          <w:color w:val="FF0000"/>
          <w:lang w:val="pt-BR"/>
        </w:rPr>
        <w:t>dá erro e volta para o menu;</w:t>
      </w:r>
    </w:p>
    <w:p w:rsidR="00E30C17" w:rsidRDefault="00E30C17" w:rsidP="00E30C17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>Teste buscando um ISBN válido: ok;</w:t>
      </w:r>
    </w:p>
    <w:p w:rsidR="00317CEE" w:rsidRPr="00E30C17" w:rsidRDefault="00E30C17" w:rsidP="00317CEE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Teste buscando um ISBN vazio: </w:t>
      </w:r>
      <w:r w:rsidRPr="00E30C17">
        <w:rPr>
          <w:color w:val="FF0000"/>
          <w:lang w:val="pt-BR"/>
        </w:rPr>
        <w:t>não dá erro, mas aguarda um novo input;</w:t>
      </w:r>
    </w:p>
    <w:p w:rsidR="00E96F29" w:rsidRDefault="00E96F2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pt-BR"/>
        </w:rPr>
      </w:pPr>
      <w:r>
        <w:rPr>
          <w:lang w:val="pt-BR"/>
        </w:rPr>
        <w:br w:type="page"/>
      </w:r>
    </w:p>
    <w:p w:rsidR="00825EA5" w:rsidRPr="00DB0619" w:rsidRDefault="00825EA5" w:rsidP="003E3A13">
      <w:pPr>
        <w:pStyle w:val="Heading1"/>
        <w:pBdr>
          <w:bottom w:val="single" w:sz="4" w:space="2" w:color="595959" w:themeColor="text1" w:themeTint="A6"/>
        </w:pBdr>
        <w:rPr>
          <w:color w:val="auto"/>
          <w:lang w:val="pt-BR"/>
        </w:rPr>
      </w:pPr>
      <w:r w:rsidRPr="00DB0619">
        <w:rPr>
          <w:color w:val="auto"/>
          <w:lang w:val="pt-BR"/>
        </w:rPr>
        <w:lastRenderedPageBreak/>
        <w:t>Teste de Alterações</w:t>
      </w:r>
    </w:p>
    <w:p w:rsidR="00317CEE" w:rsidRPr="00E96F29" w:rsidRDefault="00317CEE" w:rsidP="00317CEE">
      <w:pPr>
        <w:rPr>
          <w:color w:val="FF0000"/>
          <w:lang w:val="pt-BR"/>
        </w:rPr>
      </w:pPr>
    </w:p>
    <w:p w:rsidR="00CB74E5" w:rsidRPr="006A2F84" w:rsidRDefault="00CB74E5" w:rsidP="00CB74E5">
      <w:pPr>
        <w:pStyle w:val="Heading2"/>
        <w:rPr>
          <w:color w:val="auto"/>
          <w:lang w:val="pt-BR"/>
        </w:rPr>
      </w:pPr>
      <w:r w:rsidRPr="006A2F84">
        <w:rPr>
          <w:color w:val="auto"/>
          <w:lang w:val="pt-BR"/>
        </w:rPr>
        <w:t>Alteração de cadastro de clientes</w:t>
      </w:r>
    </w:p>
    <w:p w:rsidR="00CB74E5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 w:rsidRPr="006A2F84">
        <w:rPr>
          <w:lang w:val="pt-BR"/>
        </w:rPr>
        <w:t xml:space="preserve">Teste buscando por uma matrícula inválida: </w:t>
      </w:r>
      <w:r>
        <w:rPr>
          <w:lang w:val="pt-BR"/>
        </w:rPr>
        <w:t>ok;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buscando por uma matrícula válida: ok;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nome, enviando com um espaço em branco no início: ok;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nome, enviando somente o nome ou somente o sobrenome: ok;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nome, enviando o nome e o sobrenome: ok;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nome, enviando números: ok;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nome, enviando caracteres inválidos (!@#$): ok;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nome, enviando um valor vazio: ok;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nome, enviando um valor sem espaçamentos: ok;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telefone, enviando um valor vazio: ok;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telefone, enviando um valor fora do padrão: ok;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telefone, enviando letras: ok;</w:t>
      </w:r>
    </w:p>
    <w:p w:rsidR="006A2F84" w:rsidRP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telefone, enviando números no padrão: ok;</w:t>
      </w:r>
    </w:p>
    <w:p w:rsidR="00825EA5" w:rsidRPr="005D058E" w:rsidRDefault="00E30C17" w:rsidP="00825EA5">
      <w:pPr>
        <w:pStyle w:val="Heading2"/>
        <w:rPr>
          <w:color w:val="auto"/>
          <w:lang w:val="pt-BR"/>
        </w:rPr>
      </w:pPr>
      <w:r w:rsidRPr="005D058E">
        <w:rPr>
          <w:color w:val="auto"/>
          <w:lang w:val="pt-BR"/>
        </w:rPr>
        <w:t>Alteração de cadastro de livros</w:t>
      </w:r>
    </w:p>
    <w:p w:rsidR="00825EA5" w:rsidRPr="00E30C17" w:rsidRDefault="00825EA5" w:rsidP="00E30C17">
      <w:pPr>
        <w:pStyle w:val="ListParagraph"/>
        <w:numPr>
          <w:ilvl w:val="0"/>
          <w:numId w:val="29"/>
        </w:numPr>
        <w:rPr>
          <w:lang w:val="pt-BR"/>
        </w:rPr>
      </w:pPr>
      <w:r w:rsidRPr="00E30C17">
        <w:rPr>
          <w:lang w:val="pt-BR"/>
        </w:rPr>
        <w:t xml:space="preserve">Teste buscando um </w:t>
      </w:r>
      <w:r w:rsidR="00E30C17" w:rsidRPr="00E30C17">
        <w:rPr>
          <w:lang w:val="pt-BR"/>
        </w:rPr>
        <w:t>ISBN inválido:</w:t>
      </w:r>
      <w:r w:rsidR="00E30C17">
        <w:rPr>
          <w:lang w:val="pt-BR"/>
        </w:rPr>
        <w:t xml:space="preserve"> </w:t>
      </w:r>
      <w:r w:rsidR="00E30C17" w:rsidRPr="00E30C17">
        <w:rPr>
          <w:color w:val="FF0000"/>
          <w:lang w:val="pt-BR"/>
        </w:rPr>
        <w:t>dá erro e volta para o menu principal do livro;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 w:rsidRPr="00E30C17">
        <w:rPr>
          <w:lang w:val="pt-BR"/>
        </w:rPr>
        <w:t>Teste buscando um ISBN válido:</w:t>
      </w:r>
      <w:r>
        <w:rPr>
          <w:lang w:val="pt-BR"/>
        </w:rPr>
        <w:t xml:space="preserve"> ok;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 o título, enviando com um espaço em branco no início:  ok;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 o título, enviando números: ok;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 o título, enviando caracteres inválidos (!@#$): ok;</w:t>
      </w:r>
    </w:p>
    <w:p w:rsidR="00825EA5" w:rsidRP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título, enviando um valor vazio: </w:t>
      </w:r>
      <w:r w:rsidRPr="00E30C17">
        <w:rPr>
          <w:color w:val="FF0000"/>
          <w:lang w:val="pt-BR"/>
        </w:rPr>
        <w:t>permite;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 a editora, enviando com um espaço em branco no início: ok;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 a editora, enviando números: ok;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 a editora, enviando caracteres inválidos (!@#$): ok;</w:t>
      </w:r>
    </w:p>
    <w:p w:rsidR="00E30C17" w:rsidRPr="00E30C17" w:rsidRDefault="0001497C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</w:t>
      </w:r>
      <w:r w:rsidR="00E30C17" w:rsidRPr="00E30C17">
        <w:rPr>
          <w:lang w:val="pt-BR"/>
        </w:rPr>
        <w:t xml:space="preserve"> </w:t>
      </w:r>
      <w:r w:rsidR="00E30C17">
        <w:rPr>
          <w:lang w:val="pt-BR"/>
        </w:rPr>
        <w:t xml:space="preserve">a editora, enviando um valor vazio: </w:t>
      </w:r>
      <w:r w:rsidR="00E30C17" w:rsidRPr="00E30C17">
        <w:rPr>
          <w:color w:val="FF0000"/>
          <w:lang w:val="pt-BR"/>
        </w:rPr>
        <w:t>permite;</w:t>
      </w:r>
    </w:p>
    <w:p w:rsidR="0001497C" w:rsidRDefault="0001497C" w:rsidP="0001497C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 os autores, enviando com um espaço em branco no início: ok;</w:t>
      </w:r>
    </w:p>
    <w:p w:rsidR="0001497C" w:rsidRDefault="0001497C" w:rsidP="0001497C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 os autores, enviando números: ok;</w:t>
      </w:r>
    </w:p>
    <w:p w:rsidR="0001497C" w:rsidRDefault="0001497C" w:rsidP="0001497C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 os autores, enviando caracteres inválidos (!@#$): ok;</w:t>
      </w:r>
    </w:p>
    <w:p w:rsidR="0001497C" w:rsidRPr="00E30C17" w:rsidRDefault="0001497C" w:rsidP="0001497C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os autores, enviando um valor vazio: </w:t>
      </w:r>
      <w:r w:rsidRPr="00E30C17">
        <w:rPr>
          <w:color w:val="FF0000"/>
          <w:lang w:val="pt-BR"/>
        </w:rPr>
        <w:t>permite;</w:t>
      </w:r>
    </w:p>
    <w:p w:rsidR="00266DC0" w:rsidRDefault="00266DC0" w:rsidP="00266DC0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 o ano de publicação com letras: ok;</w:t>
      </w:r>
    </w:p>
    <w:p w:rsidR="00266DC0" w:rsidRDefault="00266DC0" w:rsidP="00266DC0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 o ano de publicação para um número maior que quatro dígitos: ok;</w:t>
      </w:r>
    </w:p>
    <w:p w:rsidR="00266DC0" w:rsidRPr="00B7641C" w:rsidRDefault="00266DC0" w:rsidP="00266DC0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 o ano de publicação para número com quatro dígitos: ok;</w:t>
      </w:r>
    </w:p>
    <w:p w:rsidR="00E30C17" w:rsidRDefault="00266DC0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ISBN para letras: </w:t>
      </w:r>
      <w:r w:rsidRPr="00266DC0">
        <w:rPr>
          <w:color w:val="FF0000"/>
          <w:lang w:val="pt-BR"/>
        </w:rPr>
        <w:t>dá erro e volta para o menu anterior;</w:t>
      </w:r>
    </w:p>
    <w:p w:rsidR="00266DC0" w:rsidRDefault="00266DC0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ISBN para espaço vazio: </w:t>
      </w:r>
      <w:r w:rsidRPr="00266DC0">
        <w:rPr>
          <w:color w:val="FF0000"/>
          <w:lang w:val="pt-BR"/>
        </w:rPr>
        <w:t>não dá erro e aguarda novo input;</w:t>
      </w:r>
    </w:p>
    <w:p w:rsidR="00317CEE" w:rsidRPr="00266DC0" w:rsidRDefault="00266DC0" w:rsidP="00AF047C">
      <w:pPr>
        <w:pStyle w:val="ListParagraph"/>
        <w:numPr>
          <w:ilvl w:val="0"/>
          <w:numId w:val="29"/>
        </w:numPr>
        <w:rPr>
          <w:color w:val="FF0000"/>
          <w:lang w:val="pt-BR"/>
        </w:rPr>
      </w:pPr>
      <w:r w:rsidRPr="00266DC0">
        <w:rPr>
          <w:lang w:val="pt-BR"/>
        </w:rPr>
        <w:t>Teste alterando o ISBN para um novo número: ok.</w:t>
      </w:r>
      <w:r w:rsidR="00317CEE" w:rsidRPr="00266DC0">
        <w:rPr>
          <w:color w:val="FF0000"/>
          <w:lang w:val="pt-BR"/>
        </w:rPr>
        <w:br/>
      </w:r>
    </w:p>
    <w:p w:rsidR="00E96F29" w:rsidRDefault="00E96F29">
      <w:pPr>
        <w:rPr>
          <w:rFonts w:asciiTheme="majorHAnsi" w:eastAsiaTheme="majorEastAsia" w:hAnsiTheme="majorHAnsi" w:cstheme="majorBidi"/>
          <w:b/>
          <w:bCs/>
          <w:smallCaps/>
          <w:color w:val="FF0000"/>
          <w:sz w:val="36"/>
          <w:szCs w:val="36"/>
          <w:lang w:val="pt-BR"/>
        </w:rPr>
      </w:pPr>
      <w:r>
        <w:rPr>
          <w:color w:val="FF0000"/>
          <w:lang w:val="pt-BR"/>
        </w:rPr>
        <w:br w:type="page"/>
      </w:r>
    </w:p>
    <w:p w:rsidR="003E3A13" w:rsidRPr="005D058E" w:rsidRDefault="003E3A13" w:rsidP="003E3A13">
      <w:pPr>
        <w:pStyle w:val="Heading1"/>
        <w:pBdr>
          <w:bottom w:val="single" w:sz="4" w:space="2" w:color="595959" w:themeColor="text1" w:themeTint="A6"/>
        </w:pBdr>
        <w:rPr>
          <w:color w:val="auto"/>
          <w:lang w:val="pt-BR"/>
        </w:rPr>
      </w:pPr>
      <w:r w:rsidRPr="005D058E">
        <w:rPr>
          <w:color w:val="auto"/>
          <w:lang w:val="pt-BR"/>
        </w:rPr>
        <w:lastRenderedPageBreak/>
        <w:t>Teste de transações</w:t>
      </w:r>
    </w:p>
    <w:p w:rsidR="003E3A13" w:rsidRPr="005D058E" w:rsidRDefault="003E3A13" w:rsidP="0094758B">
      <w:pPr>
        <w:pStyle w:val="ListParagraph"/>
        <w:rPr>
          <w:lang w:val="pt-BR"/>
        </w:rPr>
      </w:pPr>
    </w:p>
    <w:p w:rsidR="003E3A13" w:rsidRPr="005D058E" w:rsidRDefault="00B86D0A" w:rsidP="003E3A13">
      <w:pPr>
        <w:pStyle w:val="Heading2"/>
        <w:rPr>
          <w:color w:val="auto"/>
          <w:lang w:val="pt-BR"/>
        </w:rPr>
      </w:pPr>
      <w:r w:rsidRPr="005D058E">
        <w:rPr>
          <w:color w:val="auto"/>
          <w:lang w:val="pt-BR"/>
        </w:rPr>
        <w:t>Alugar livro</w:t>
      </w:r>
    </w:p>
    <w:p w:rsidR="005D058E" w:rsidRPr="00DF7216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 w:rsidRPr="006A2F84">
        <w:rPr>
          <w:lang w:val="pt-BR"/>
        </w:rPr>
        <w:t>Teste buscando por uma matrícula inválida</w:t>
      </w:r>
      <w:r w:rsidRPr="00DF7216">
        <w:rPr>
          <w:lang w:val="pt-BR"/>
        </w:rPr>
        <w:t>: dá erro e volta para o menu anterior;</w:t>
      </w:r>
    </w:p>
    <w:p w:rsidR="005D058E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Teste buscando por uma matrícula válida: ok;</w:t>
      </w:r>
    </w:p>
    <w:p w:rsidR="005D058E" w:rsidRPr="005D058E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buscando o livro por título vazio: </w:t>
      </w:r>
      <w:r w:rsidRPr="005D058E">
        <w:rPr>
          <w:color w:val="FF0000"/>
          <w:lang w:val="pt-BR"/>
        </w:rPr>
        <w:t>retorna todos os livros;</w:t>
      </w:r>
    </w:p>
    <w:p w:rsidR="005D058E" w:rsidRPr="005D058E" w:rsidRDefault="005D058E" w:rsidP="005D058E">
      <w:pPr>
        <w:pStyle w:val="ListParagraph"/>
        <w:numPr>
          <w:ilvl w:val="0"/>
          <w:numId w:val="30"/>
        </w:numPr>
        <w:rPr>
          <w:color w:val="FF0000"/>
          <w:lang w:val="pt-BR"/>
        </w:rPr>
      </w:pPr>
      <w:r>
        <w:rPr>
          <w:lang w:val="pt-BR"/>
        </w:rPr>
        <w:t xml:space="preserve">Teste buscando o livro por título inexistente: </w:t>
      </w:r>
      <w:r w:rsidRPr="005D058E">
        <w:rPr>
          <w:color w:val="FF0000"/>
          <w:lang w:val="pt-BR"/>
        </w:rPr>
        <w:t>não dá erro e volta para o menu anterior;</w:t>
      </w:r>
    </w:p>
    <w:p w:rsidR="005D058E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Teste buscando o livro por título existente: ok;</w:t>
      </w:r>
    </w:p>
    <w:p w:rsidR="005D058E" w:rsidRPr="005D058E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buscando o ISBN por número vazio: </w:t>
      </w:r>
      <w:r w:rsidR="00DF7216">
        <w:rPr>
          <w:color w:val="FF0000"/>
          <w:lang w:val="pt-BR"/>
        </w:rPr>
        <w:t>não dá erro e aguarda novo input;</w:t>
      </w:r>
    </w:p>
    <w:p w:rsidR="005D058E" w:rsidRDefault="005D058E" w:rsidP="005D058E">
      <w:pPr>
        <w:pStyle w:val="ListParagraph"/>
        <w:numPr>
          <w:ilvl w:val="0"/>
          <w:numId w:val="30"/>
        </w:numPr>
        <w:rPr>
          <w:color w:val="FF0000"/>
          <w:lang w:val="pt-BR"/>
        </w:rPr>
      </w:pPr>
      <w:r>
        <w:rPr>
          <w:lang w:val="pt-BR"/>
        </w:rPr>
        <w:t xml:space="preserve">Teste buscando o ISBN por número inexistente: </w:t>
      </w:r>
      <w:r w:rsidRPr="005D058E">
        <w:rPr>
          <w:color w:val="FF0000"/>
          <w:lang w:val="pt-BR"/>
        </w:rPr>
        <w:t>não dá erro e volta para o menu anterior;</w:t>
      </w:r>
    </w:p>
    <w:p w:rsidR="005D058E" w:rsidRPr="005D058E" w:rsidRDefault="005D058E" w:rsidP="005D058E">
      <w:pPr>
        <w:pStyle w:val="ListParagraph"/>
        <w:numPr>
          <w:ilvl w:val="0"/>
          <w:numId w:val="30"/>
        </w:numPr>
        <w:rPr>
          <w:color w:val="FF0000"/>
          <w:lang w:val="pt-BR"/>
        </w:rPr>
      </w:pPr>
      <w:r w:rsidRPr="00DF7216">
        <w:rPr>
          <w:lang w:val="pt-BR"/>
        </w:rPr>
        <w:t xml:space="preserve">Teste buscando o ISBN por letras: </w:t>
      </w:r>
      <w:r w:rsidR="004A4E8A" w:rsidRPr="004A4E8A">
        <w:rPr>
          <w:lang w:val="pt-BR"/>
        </w:rPr>
        <w:t>ok</w:t>
      </w:r>
    </w:p>
    <w:p w:rsidR="005D058E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buscando o ISBN por </w:t>
      </w:r>
      <w:bookmarkStart w:id="0" w:name="_GoBack"/>
      <w:bookmarkEnd w:id="0"/>
      <w:r>
        <w:rPr>
          <w:lang w:val="pt-BR"/>
        </w:rPr>
        <w:t>número existente: ok;</w:t>
      </w:r>
    </w:p>
    <w:p w:rsidR="005D058E" w:rsidRDefault="00DF7216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Teste alugando um livro por ISBN vazio:</w:t>
      </w:r>
      <w:r w:rsidRPr="00DF7216">
        <w:rPr>
          <w:color w:val="FF0000"/>
          <w:lang w:val="pt-BR"/>
        </w:rPr>
        <w:t xml:space="preserve"> não dá erro e aguarda novo input;</w:t>
      </w:r>
    </w:p>
    <w:p w:rsidR="00DF7216" w:rsidRDefault="00DF7216" w:rsidP="00DF7216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Teste alugando um livro por ISBN inexistente: dá o mesmo erro de “inválido” duas vezes;</w:t>
      </w:r>
    </w:p>
    <w:p w:rsidR="00DF7216" w:rsidRDefault="00DF7216" w:rsidP="00DF7216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Teste alugando um livro por ISBN com letras: ok;</w:t>
      </w:r>
    </w:p>
    <w:p w:rsidR="00DF7216" w:rsidRDefault="00DF7216" w:rsidP="00DF7216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Teste alugando um livro por ISBN existente: ok;</w:t>
      </w:r>
    </w:p>
    <w:p w:rsidR="00103775" w:rsidRPr="00DB0619" w:rsidRDefault="00B86D0A" w:rsidP="00103775">
      <w:pPr>
        <w:pStyle w:val="Heading2"/>
        <w:rPr>
          <w:color w:val="auto"/>
          <w:lang w:val="pt-BR"/>
        </w:rPr>
      </w:pPr>
      <w:r w:rsidRPr="00DB0619">
        <w:rPr>
          <w:color w:val="auto"/>
          <w:lang w:val="pt-BR"/>
        </w:rPr>
        <w:t>Devolver livro</w:t>
      </w:r>
    </w:p>
    <w:p w:rsidR="00DB0619" w:rsidRPr="005D058E" w:rsidRDefault="00DB0619" w:rsidP="00DB0619">
      <w:pPr>
        <w:pStyle w:val="ListParagraph"/>
        <w:numPr>
          <w:ilvl w:val="0"/>
          <w:numId w:val="31"/>
        </w:numPr>
        <w:rPr>
          <w:color w:val="FF0000"/>
          <w:lang w:val="pt-BR"/>
        </w:rPr>
      </w:pPr>
      <w:r w:rsidRPr="006A2F84">
        <w:rPr>
          <w:lang w:val="pt-BR"/>
        </w:rPr>
        <w:t>Tes</w:t>
      </w:r>
      <w:r>
        <w:rPr>
          <w:lang w:val="pt-BR"/>
        </w:rPr>
        <w:t xml:space="preserve">te devolvendo um livro </w:t>
      </w:r>
      <w:r w:rsidRPr="006A2F84">
        <w:rPr>
          <w:lang w:val="pt-BR"/>
        </w:rPr>
        <w:t xml:space="preserve">por uma matrícula inválida: </w:t>
      </w:r>
      <w:r w:rsidRPr="00DF7216">
        <w:rPr>
          <w:lang w:val="pt-BR"/>
        </w:rPr>
        <w:t>ok;</w:t>
      </w:r>
    </w:p>
    <w:p w:rsidR="00DB0619" w:rsidRDefault="00DB0619" w:rsidP="00DB0619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>Teste devolvendo um livro por uma matrícula válida: ok;</w:t>
      </w:r>
    </w:p>
    <w:p w:rsidR="00DB0619" w:rsidRDefault="00DB0619" w:rsidP="00DB0619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>Teste devolvendo um livro por código de aluguel inválido: ok;</w:t>
      </w:r>
    </w:p>
    <w:p w:rsidR="00DB0619" w:rsidRDefault="00DB0619" w:rsidP="00DB0619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>Teste devolvendo um livro por código de aluguel válido: ok;</w:t>
      </w:r>
    </w:p>
    <w:p w:rsidR="00593481" w:rsidRPr="00E96F29" w:rsidRDefault="00593481">
      <w:pPr>
        <w:rPr>
          <w:color w:val="FF0000"/>
          <w:lang w:val="pt-BR"/>
        </w:rPr>
      </w:pPr>
    </w:p>
    <w:sectPr w:rsidR="00593481" w:rsidRPr="00E96F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1846"/>
    <w:multiLevelType w:val="hybridMultilevel"/>
    <w:tmpl w:val="C9F66C2E"/>
    <w:lvl w:ilvl="0" w:tplc="DF1A91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6ECF"/>
    <w:multiLevelType w:val="hybridMultilevel"/>
    <w:tmpl w:val="844CFDA6"/>
    <w:lvl w:ilvl="0" w:tplc="8E92F0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35FAE"/>
    <w:multiLevelType w:val="hybridMultilevel"/>
    <w:tmpl w:val="A070616E"/>
    <w:lvl w:ilvl="0" w:tplc="80CA6B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232BA4"/>
    <w:multiLevelType w:val="hybridMultilevel"/>
    <w:tmpl w:val="DFC04998"/>
    <w:lvl w:ilvl="0" w:tplc="31D4EF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D5A92"/>
    <w:multiLevelType w:val="hybridMultilevel"/>
    <w:tmpl w:val="A14A07D0"/>
    <w:lvl w:ilvl="0" w:tplc="E9BA01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D6046"/>
    <w:multiLevelType w:val="hybridMultilevel"/>
    <w:tmpl w:val="117E6E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44F77"/>
    <w:multiLevelType w:val="hybridMultilevel"/>
    <w:tmpl w:val="63424F80"/>
    <w:lvl w:ilvl="0" w:tplc="4E64A93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A7E11"/>
    <w:multiLevelType w:val="hybridMultilevel"/>
    <w:tmpl w:val="42DAF986"/>
    <w:lvl w:ilvl="0" w:tplc="32B0E87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F6FF9"/>
    <w:multiLevelType w:val="hybridMultilevel"/>
    <w:tmpl w:val="C9F66C2E"/>
    <w:lvl w:ilvl="0" w:tplc="DF1A91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94941"/>
    <w:multiLevelType w:val="hybridMultilevel"/>
    <w:tmpl w:val="22546B30"/>
    <w:lvl w:ilvl="0" w:tplc="EF866C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31557"/>
    <w:multiLevelType w:val="hybridMultilevel"/>
    <w:tmpl w:val="CC3811F4"/>
    <w:lvl w:ilvl="0" w:tplc="6C22D3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B758D"/>
    <w:multiLevelType w:val="hybridMultilevel"/>
    <w:tmpl w:val="DF0A305E"/>
    <w:lvl w:ilvl="0" w:tplc="4CF60B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A3AF6"/>
    <w:multiLevelType w:val="hybridMultilevel"/>
    <w:tmpl w:val="117E6E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F72F4"/>
    <w:multiLevelType w:val="hybridMultilevel"/>
    <w:tmpl w:val="22546B30"/>
    <w:lvl w:ilvl="0" w:tplc="EF866C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F2E63"/>
    <w:multiLevelType w:val="hybridMultilevel"/>
    <w:tmpl w:val="63424F80"/>
    <w:lvl w:ilvl="0" w:tplc="4E64A93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91B90"/>
    <w:multiLevelType w:val="hybridMultilevel"/>
    <w:tmpl w:val="117E6E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94046"/>
    <w:multiLevelType w:val="hybridMultilevel"/>
    <w:tmpl w:val="42DAF986"/>
    <w:lvl w:ilvl="0" w:tplc="32B0E87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C2015"/>
    <w:multiLevelType w:val="hybridMultilevel"/>
    <w:tmpl w:val="117E6E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66FDE"/>
    <w:multiLevelType w:val="hybridMultilevel"/>
    <w:tmpl w:val="F16ECC20"/>
    <w:lvl w:ilvl="0" w:tplc="C51437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3"/>
  </w:num>
  <w:num w:numId="14">
    <w:abstractNumId w:val="11"/>
  </w:num>
  <w:num w:numId="15">
    <w:abstractNumId w:val="4"/>
  </w:num>
  <w:num w:numId="16">
    <w:abstractNumId w:val="1"/>
  </w:num>
  <w:num w:numId="17">
    <w:abstractNumId w:val="9"/>
  </w:num>
  <w:num w:numId="18">
    <w:abstractNumId w:val="0"/>
  </w:num>
  <w:num w:numId="19">
    <w:abstractNumId w:val="10"/>
  </w:num>
  <w:num w:numId="20">
    <w:abstractNumId w:val="8"/>
  </w:num>
  <w:num w:numId="21">
    <w:abstractNumId w:val="12"/>
  </w:num>
  <w:num w:numId="22">
    <w:abstractNumId w:val="19"/>
  </w:num>
  <w:num w:numId="23">
    <w:abstractNumId w:val="5"/>
  </w:num>
  <w:num w:numId="24">
    <w:abstractNumId w:val="2"/>
  </w:num>
  <w:num w:numId="25">
    <w:abstractNumId w:val="18"/>
  </w:num>
  <w:num w:numId="26">
    <w:abstractNumId w:val="6"/>
  </w:num>
  <w:num w:numId="27">
    <w:abstractNumId w:val="16"/>
  </w:num>
  <w:num w:numId="28">
    <w:abstractNumId w:val="14"/>
  </w:num>
  <w:num w:numId="29">
    <w:abstractNumId w:val="17"/>
  </w:num>
  <w:num w:numId="30">
    <w:abstractNumId w:val="1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D1"/>
    <w:rsid w:val="0001497C"/>
    <w:rsid w:val="00103775"/>
    <w:rsid w:val="00105DD1"/>
    <w:rsid w:val="001672A4"/>
    <w:rsid w:val="002348DF"/>
    <w:rsid w:val="00266DC0"/>
    <w:rsid w:val="00317CEE"/>
    <w:rsid w:val="00374597"/>
    <w:rsid w:val="003E3A13"/>
    <w:rsid w:val="0041227C"/>
    <w:rsid w:val="004A4E8A"/>
    <w:rsid w:val="005800E8"/>
    <w:rsid w:val="00593481"/>
    <w:rsid w:val="005D058E"/>
    <w:rsid w:val="005E5D01"/>
    <w:rsid w:val="006472F2"/>
    <w:rsid w:val="006A2F84"/>
    <w:rsid w:val="00787ADF"/>
    <w:rsid w:val="00790F09"/>
    <w:rsid w:val="00825EA5"/>
    <w:rsid w:val="00934465"/>
    <w:rsid w:val="0094758B"/>
    <w:rsid w:val="00A871D5"/>
    <w:rsid w:val="00B55D49"/>
    <w:rsid w:val="00B7641C"/>
    <w:rsid w:val="00B86D0A"/>
    <w:rsid w:val="00CB74E5"/>
    <w:rsid w:val="00DB0619"/>
    <w:rsid w:val="00DD47C7"/>
    <w:rsid w:val="00DF7216"/>
    <w:rsid w:val="00E30C17"/>
    <w:rsid w:val="00E324AC"/>
    <w:rsid w:val="00E96F29"/>
    <w:rsid w:val="00EB399A"/>
    <w:rsid w:val="00F259F7"/>
    <w:rsid w:val="00FD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093E8"/>
  <w15:chartTrackingRefBased/>
  <w15:docId w15:val="{07271634-76DC-43B3-946A-9DD5E9F4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24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4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4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4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4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el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80</TotalTime>
  <Pages>6</Pages>
  <Words>1069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 eL</dc:creator>
  <cp:keywords/>
  <cp:lastModifiedBy>Diego Peixoto Villanova</cp:lastModifiedBy>
  <cp:revision>10</cp:revision>
  <dcterms:created xsi:type="dcterms:W3CDTF">2015-09-30T19:06:00Z</dcterms:created>
  <dcterms:modified xsi:type="dcterms:W3CDTF">2015-10-01T03:17:00Z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